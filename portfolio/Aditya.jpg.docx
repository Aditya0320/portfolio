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1CAAD502290E4750B94A84D4BE9B9586"/>
        </w:placeholder>
        <w:docPartList>
          <w:docPartGallery w:val="Quick Parts"/>
          <w:docPartCategory w:val=" Resume Name"/>
        </w:docPartList>
      </w:sdtPr>
      <w:sdtContent>
        <w:p w14:paraId="4564CBF4" w14:textId="58B49FA9" w:rsidR="00F20B02" w:rsidRDefault="00000000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1404A412AA6D48E9A5663EE31AFF0FE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066DC3">
                <w:t>Aditya Singh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01DF3D8D65064A5392568BD24580E69A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46F1388A" w14:textId="4611505B" w:rsidR="00F20B02" w:rsidRDefault="00F20B02">
              <w:pPr>
                <w:pStyle w:val="NoSpacing"/>
              </w:pPr>
              <w:r>
                <w:t>Adityasingh62004@gmail.com</w:t>
              </w:r>
            </w:p>
          </w:sdtContent>
        </w:sdt>
        <w:p w14:paraId="21447AB1" w14:textId="77777777" w:rsidR="00CB1DFC" w:rsidRDefault="00CB1DFC">
          <w:pPr>
            <w:pStyle w:val="NoSpacing"/>
          </w:pPr>
        </w:p>
        <w:sdt>
          <w:sdtPr>
            <w:alias w:val="Address"/>
            <w:tag w:val=""/>
            <w:id w:val="539556739"/>
            <w:placeholder>
              <w:docPart w:val="3927349030E34A24BAF352D39F2CA2E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14:paraId="2F12EB5D" w14:textId="38BC3792" w:rsidR="00F20B02" w:rsidRDefault="00F20B02">
              <w:pPr>
                <w:pStyle w:val="NoSpacing"/>
              </w:pPr>
              <w:r>
                <w:t xml:space="preserve">Dhakauli,Barabanki, uttar Pradesh </w:t>
              </w:r>
              <w:r w:rsidR="00CB1DFC">
                <w:t>–</w:t>
              </w:r>
              <w:r>
                <w:t xml:space="preserve"> 225123</w:t>
              </w:r>
            </w:p>
          </w:sdtContent>
        </w:sdt>
        <w:p w14:paraId="728DD721" w14:textId="77777777" w:rsidR="00CB1DFC" w:rsidRDefault="00CB1DFC">
          <w:pPr>
            <w:pStyle w:val="NoSpacing"/>
          </w:pPr>
        </w:p>
        <w:sdt>
          <w:sdtPr>
            <w:alias w:val="Phone"/>
            <w:tag w:val=""/>
            <w:id w:val="1357783703"/>
            <w:placeholder>
              <w:docPart w:val="B27FDDF558D34CD99C8551A33B8B92B6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03DC117A" w14:textId="43A75E27" w:rsidR="00F20B02" w:rsidRDefault="00066DC3">
              <w:pPr>
                <w:pStyle w:val="NoSpacing"/>
              </w:pPr>
              <w:r>
                <w:t>9956999832</w:t>
              </w:r>
            </w:p>
          </w:sdtContent>
        </w:sdt>
        <w:p w14:paraId="2C971BC3" w14:textId="06D3D1DE" w:rsidR="00F20B02" w:rsidRDefault="00F20B02"/>
        <w:p w14:paraId="3C10C249" w14:textId="77777777" w:rsidR="00F20B02" w:rsidRDefault="00000000"/>
      </w:sdtContent>
    </w:sdt>
    <w:p w14:paraId="69FA3811" w14:textId="7B8A37D7" w:rsidR="00F20B02" w:rsidRDefault="00D31CBE">
      <w:pPr>
        <w:pStyle w:val="SectionHeading"/>
      </w:pPr>
      <w:r>
        <w:t>Objectives</w:t>
      </w:r>
    </w:p>
    <w:p w14:paraId="008D1B2F" w14:textId="59CBAD7F" w:rsidR="003F4D81" w:rsidRPr="003F4D81" w:rsidRDefault="003F4D81" w:rsidP="003F4D81">
      <w:r>
        <w:t xml:space="preserve">A talented, young and enthusiastic individual with an b.tech degree in Computer Science </w:t>
      </w:r>
      <w:r w:rsidR="00ED3B7F">
        <w:t>from Babu Banarasi</w:t>
      </w:r>
      <w:r w:rsidR="00D31CBE">
        <w:t xml:space="preserve"> </w:t>
      </w:r>
      <w:r w:rsidR="00ED3B7F">
        <w:t xml:space="preserve">Das University Lucknow. No internship experience. Excellent Knowledge of Web designing and Machine learning and also interested in cloud computing and </w:t>
      </w:r>
      <w:r w:rsidR="00D31CBE">
        <w:t>D</w:t>
      </w:r>
      <w:r w:rsidR="00ED3B7F">
        <w:t>atabase.</w:t>
      </w:r>
    </w:p>
    <w:p w14:paraId="5637E1E6" w14:textId="098E285C" w:rsidR="00CB1DFC" w:rsidRDefault="00D31CBE" w:rsidP="00CB1DFC">
      <w:pPr>
        <w:pStyle w:val="SectionHeading"/>
      </w:pPr>
      <w:r>
        <w:t>Educatio</w:t>
      </w:r>
      <w:r w:rsidR="00CB1DFC">
        <w:t>n</w:t>
      </w:r>
    </w:p>
    <w:p w14:paraId="2DAF19BB" w14:textId="3480301B" w:rsidR="00CB1DFC" w:rsidRPr="00CB1DFC" w:rsidRDefault="00CB1DFC" w:rsidP="00CB1DFC">
      <w:r>
        <w:t xml:space="preserve">Let me tell you about my schooling. I studied at Anand </w:t>
      </w:r>
      <w:r w:rsidR="00D31CBE">
        <w:t>B</w:t>
      </w:r>
      <w:r>
        <w:t>hawan High school. I completed my junior coll</w:t>
      </w:r>
      <w:r w:rsidR="00D31CBE">
        <w:t>e</w:t>
      </w:r>
      <w:r>
        <w:t xml:space="preserve">ge education from </w:t>
      </w:r>
      <w:r w:rsidR="00EE68D3">
        <w:t xml:space="preserve">Sri Sai Inter college </w:t>
      </w:r>
      <w:r w:rsidR="00D31CBE">
        <w:t>B</w:t>
      </w:r>
      <w:r w:rsidR="00EE68D3">
        <w:t xml:space="preserve">arabanki. </w:t>
      </w:r>
    </w:p>
    <w:p w14:paraId="57523BD8" w14:textId="1635F7D5" w:rsidR="00F20B02" w:rsidRDefault="00D31CBE">
      <w:pPr>
        <w:pStyle w:val="SectionHeading"/>
      </w:pPr>
      <w:r>
        <w:t>Experience</w:t>
      </w:r>
    </w:p>
    <w:p w14:paraId="2F717461" w14:textId="712183C4" w:rsidR="00EE68D3" w:rsidRPr="00EE68D3" w:rsidRDefault="00EE68D3" w:rsidP="00EE68D3">
      <w:r>
        <w:t xml:space="preserve">I am a fresher Student . I don’t have any Experience. </w:t>
      </w:r>
    </w:p>
    <w:p w14:paraId="08CEAF54" w14:textId="695E153A" w:rsidR="00F20B02" w:rsidRDefault="00F20B02">
      <w:pPr>
        <w:pStyle w:val="Subsection"/>
        <w:rPr>
          <w:vanish/>
          <w:specVanish/>
        </w:rPr>
      </w:pPr>
    </w:p>
    <w:p w14:paraId="34F5B3AD" w14:textId="77777777" w:rsidR="00F20B02" w:rsidRDefault="00D31CBE">
      <w:pPr>
        <w:pStyle w:val="SectionHeading"/>
      </w:pPr>
      <w:r>
        <w:t>Skills</w:t>
      </w:r>
    </w:p>
    <w:p w14:paraId="50FAD448" w14:textId="5AC0B256" w:rsidR="00F20B02" w:rsidRDefault="00EE68D3">
      <w:pPr>
        <w:pStyle w:val="ListParagraph"/>
        <w:numPr>
          <w:ilvl w:val="0"/>
          <w:numId w:val="4"/>
        </w:numPr>
        <w:ind w:hanging="288"/>
      </w:pPr>
      <w:r>
        <w:t>Active listening.</w:t>
      </w:r>
    </w:p>
    <w:p w14:paraId="32AA39E4" w14:textId="30C08681" w:rsidR="00EE68D3" w:rsidRDefault="00EE68D3">
      <w:pPr>
        <w:pStyle w:val="ListParagraph"/>
        <w:numPr>
          <w:ilvl w:val="0"/>
          <w:numId w:val="4"/>
        </w:numPr>
        <w:ind w:hanging="288"/>
      </w:pPr>
      <w:r>
        <w:t>Time Management.</w:t>
      </w:r>
    </w:p>
    <w:p w14:paraId="64F4C82C" w14:textId="29CA5102" w:rsidR="00EE68D3" w:rsidRDefault="00EE68D3">
      <w:pPr>
        <w:pStyle w:val="ListParagraph"/>
        <w:numPr>
          <w:ilvl w:val="0"/>
          <w:numId w:val="4"/>
        </w:numPr>
        <w:ind w:hanging="288"/>
      </w:pPr>
      <w:r>
        <w:t>Decision making</w:t>
      </w:r>
      <w:r w:rsidR="00D31CBE">
        <w:t>.</w:t>
      </w:r>
    </w:p>
    <w:p w14:paraId="46F1C278" w14:textId="1EF596E4" w:rsidR="00D31CBE" w:rsidRDefault="00D31CBE">
      <w:pPr>
        <w:pStyle w:val="ListParagraph"/>
        <w:numPr>
          <w:ilvl w:val="0"/>
          <w:numId w:val="4"/>
        </w:numPr>
        <w:ind w:hanging="288"/>
      </w:pPr>
      <w:r>
        <w:t>Team work.</w:t>
      </w:r>
    </w:p>
    <w:p w14:paraId="4EAA7E65" w14:textId="04A785F2" w:rsidR="00D31CBE" w:rsidRDefault="00D31CBE">
      <w:pPr>
        <w:pStyle w:val="ListParagraph"/>
        <w:numPr>
          <w:ilvl w:val="0"/>
          <w:numId w:val="4"/>
        </w:numPr>
        <w:ind w:hanging="288"/>
      </w:pPr>
      <w:r>
        <w:t>Communication.</w:t>
      </w:r>
    </w:p>
    <w:p w14:paraId="41AE9F3B" w14:textId="19BFDE8D" w:rsidR="00F20B02" w:rsidRDefault="00D31CBE">
      <w:pPr>
        <w:spacing w:line="276" w:lineRule="auto"/>
      </w:pPr>
      <w:r w:rsidRPr="005D5013">
        <w:rPr>
          <w:sz w:val="28"/>
          <w:szCs w:val="28"/>
        </w:rPr>
        <w:t>Languages Known</w:t>
      </w:r>
      <w:r>
        <w:t xml:space="preserve"> :-</w:t>
      </w:r>
    </w:p>
    <w:p w14:paraId="70C9887C" w14:textId="71BD272C" w:rsidR="00D31CBE" w:rsidRDefault="00D31CBE" w:rsidP="00D31CBE">
      <w:pPr>
        <w:pStyle w:val="ListParagraph"/>
        <w:numPr>
          <w:ilvl w:val="0"/>
          <w:numId w:val="5"/>
        </w:numPr>
        <w:spacing w:line="276" w:lineRule="auto"/>
      </w:pPr>
      <w:r>
        <w:t>C,C++</w:t>
      </w:r>
    </w:p>
    <w:p w14:paraId="356F68DF" w14:textId="5D64F80D" w:rsidR="00D31CBE" w:rsidRDefault="00D31CBE" w:rsidP="00D31CBE">
      <w:pPr>
        <w:pStyle w:val="ListParagraph"/>
        <w:numPr>
          <w:ilvl w:val="0"/>
          <w:numId w:val="5"/>
        </w:numPr>
        <w:spacing w:line="276" w:lineRule="auto"/>
      </w:pPr>
      <w:r>
        <w:t>Python</w:t>
      </w:r>
    </w:p>
    <w:p w14:paraId="058D0011" w14:textId="1B44385E" w:rsidR="00D31CBE" w:rsidRDefault="00D31CBE" w:rsidP="00D31CBE">
      <w:pPr>
        <w:pStyle w:val="ListParagraph"/>
        <w:numPr>
          <w:ilvl w:val="0"/>
          <w:numId w:val="5"/>
        </w:numPr>
        <w:spacing w:line="276" w:lineRule="auto"/>
      </w:pPr>
      <w:r>
        <w:t xml:space="preserve">Java Script </w:t>
      </w:r>
    </w:p>
    <w:p w14:paraId="3B971B7E" w14:textId="383ABE85" w:rsidR="00D31CBE" w:rsidRDefault="00D31CBE" w:rsidP="00D31CBE">
      <w:pPr>
        <w:pStyle w:val="ListParagraph"/>
        <w:numPr>
          <w:ilvl w:val="0"/>
          <w:numId w:val="5"/>
        </w:numPr>
        <w:spacing w:line="276" w:lineRule="auto"/>
      </w:pPr>
      <w:r>
        <w:t>HTML</w:t>
      </w:r>
    </w:p>
    <w:p w14:paraId="1B7A0C8E" w14:textId="0321C507" w:rsidR="00D31CBE" w:rsidRDefault="00D31CBE" w:rsidP="00D31CBE">
      <w:pPr>
        <w:pStyle w:val="ListParagraph"/>
        <w:numPr>
          <w:ilvl w:val="0"/>
          <w:numId w:val="5"/>
        </w:numPr>
        <w:spacing w:line="276" w:lineRule="auto"/>
      </w:pPr>
      <w:r>
        <w:t>CSS</w:t>
      </w:r>
    </w:p>
    <w:sectPr w:rsidR="00D31CBE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A93B7" w14:textId="77777777" w:rsidR="007F097F" w:rsidRDefault="007F097F">
      <w:pPr>
        <w:spacing w:after="0" w:line="240" w:lineRule="auto"/>
      </w:pPr>
      <w:r>
        <w:separator/>
      </w:r>
    </w:p>
  </w:endnote>
  <w:endnote w:type="continuationSeparator" w:id="0">
    <w:p w14:paraId="02C2C8F4" w14:textId="77777777" w:rsidR="007F097F" w:rsidRDefault="007F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A1785" w14:textId="77777777" w:rsidR="00F20B02" w:rsidRDefault="00D31CBE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FB76E31" wp14:editId="4B0B240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3F3C276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5729676" wp14:editId="1802E5E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544C7B3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23A1812" wp14:editId="49BA45E0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0D10292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77E52E64" w14:textId="77777777" w:rsidR="00F20B02" w:rsidRDefault="00D31CB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A178C54" wp14:editId="446F1FD9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C6320EA" w14:textId="77777777" w:rsidR="00F20B02" w:rsidRDefault="00D31CBE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0A178C5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" filled="f" stroked="f" strokeweight=".5pt">
              <v:textbox style="layout-flow:vertical;mso-fit-shape-to-text:t" inset="0,0,0,0">
                <w:txbxContent>
                  <w:p w14:paraId="6C6320EA" w14:textId="77777777" w:rsidR="00F20B02" w:rsidRDefault="00D31CBE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04036" w14:textId="77777777" w:rsidR="007F097F" w:rsidRDefault="007F097F">
      <w:pPr>
        <w:spacing w:after="0" w:line="240" w:lineRule="auto"/>
      </w:pPr>
      <w:r>
        <w:separator/>
      </w:r>
    </w:p>
  </w:footnote>
  <w:footnote w:type="continuationSeparator" w:id="0">
    <w:p w14:paraId="35604451" w14:textId="77777777" w:rsidR="007F097F" w:rsidRDefault="007F0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BAE1" w14:textId="77777777" w:rsidR="00F20B02" w:rsidRDefault="00D31CBE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259D8C" wp14:editId="1C19FC4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4A73D99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EFB903" wp14:editId="269968A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B437059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1A4B7" wp14:editId="6528E19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404A137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79CD29CB" w14:textId="77777777" w:rsidR="00F20B02" w:rsidRDefault="00F20B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F47E42"/>
    <w:multiLevelType w:val="hybridMultilevel"/>
    <w:tmpl w:val="D84A4A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573355">
    <w:abstractNumId w:val="4"/>
  </w:num>
  <w:num w:numId="2" w16cid:durableId="1969238863">
    <w:abstractNumId w:val="1"/>
  </w:num>
  <w:num w:numId="3" w16cid:durableId="1798913947">
    <w:abstractNumId w:val="2"/>
  </w:num>
  <w:num w:numId="4" w16cid:durableId="1885143135">
    <w:abstractNumId w:val="0"/>
  </w:num>
  <w:num w:numId="5" w16cid:durableId="1372337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C3"/>
    <w:rsid w:val="00066DC3"/>
    <w:rsid w:val="0039595F"/>
    <w:rsid w:val="003F4D81"/>
    <w:rsid w:val="005D5013"/>
    <w:rsid w:val="007F097F"/>
    <w:rsid w:val="00CB1DFC"/>
    <w:rsid w:val="00D31CBE"/>
    <w:rsid w:val="00ED3B7F"/>
    <w:rsid w:val="00EE68D3"/>
    <w:rsid w:val="00F2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A78A1"/>
  <w15:docId w15:val="{7974393D-5CF8-4CD9-9647-121F7E82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AAD502290E4750B94A84D4BE9B9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DEA7C-2518-4F71-93C8-629C7706AB0D}"/>
      </w:docPartPr>
      <w:docPartBody>
        <w:p w:rsidR="007838AC" w:rsidRDefault="00000000">
          <w:pPr>
            <w:pStyle w:val="1CAAD502290E4750B94A84D4BE9B958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404A412AA6D48E9A5663EE31AFF0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F37B8-1A68-4BC8-BB3B-DAECE912BEA8}"/>
      </w:docPartPr>
      <w:docPartBody>
        <w:p w:rsidR="007838AC" w:rsidRDefault="00000000">
          <w:pPr>
            <w:pStyle w:val="1404A412AA6D48E9A5663EE31AFF0FEB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01DF3D8D65064A5392568BD24580E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8AC70-4AF2-470B-B59D-6C5AD0330C11}"/>
      </w:docPartPr>
      <w:docPartBody>
        <w:p w:rsidR="007838AC" w:rsidRDefault="00000000">
          <w:pPr>
            <w:pStyle w:val="01DF3D8D65064A5392568BD24580E69A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3927349030E34A24BAF352D39F2CA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F68A3-2AB3-40E8-8E76-61CCC228B6D4}"/>
      </w:docPartPr>
      <w:docPartBody>
        <w:p w:rsidR="007838AC" w:rsidRDefault="00000000">
          <w:pPr>
            <w:pStyle w:val="3927349030E34A24BAF352D39F2CA2E7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B27FDDF558D34CD99C8551A33B8B9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426B3-B02B-4929-BD1F-C591AE11EC92}"/>
      </w:docPartPr>
      <w:docPartBody>
        <w:p w:rsidR="007838AC" w:rsidRDefault="00000000">
          <w:pPr>
            <w:pStyle w:val="B27FDDF558D34CD99C8551A33B8B92B6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AC"/>
    <w:rsid w:val="001A5F79"/>
    <w:rsid w:val="0078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CAAD502290E4750B94A84D4BE9B9586">
    <w:name w:val="1CAAD502290E4750B94A84D4BE9B9586"/>
  </w:style>
  <w:style w:type="paragraph" w:customStyle="1" w:styleId="1404A412AA6D48E9A5663EE31AFF0FEB">
    <w:name w:val="1404A412AA6D48E9A5663EE31AFF0FEB"/>
  </w:style>
  <w:style w:type="paragraph" w:customStyle="1" w:styleId="01DF3D8D65064A5392568BD24580E69A">
    <w:name w:val="01DF3D8D65064A5392568BD24580E69A"/>
  </w:style>
  <w:style w:type="paragraph" w:customStyle="1" w:styleId="3927349030E34A24BAF352D39F2CA2E7">
    <w:name w:val="3927349030E34A24BAF352D39F2CA2E7"/>
  </w:style>
  <w:style w:type="paragraph" w:customStyle="1" w:styleId="B27FDDF558D34CD99C8551A33B8B92B6">
    <w:name w:val="B27FDDF558D34CD99C8551A33B8B92B6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Dhakauli,Barabanki, uttar Pradesh – 225123</CompanyAddress>
  <CompanyPhone>9956999832</CompanyPhone>
  <CompanyFax/>
  <CompanyEmail>Adityasingh62004@gmail.com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30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Singh</dc:creator>
  <cp:lastModifiedBy>Aditya Singh</cp:lastModifiedBy>
  <cp:revision>3</cp:revision>
  <dcterms:created xsi:type="dcterms:W3CDTF">2022-09-19T10:52:00Z</dcterms:created>
  <dcterms:modified xsi:type="dcterms:W3CDTF">2022-11-20T17:51:00Z</dcterms:modified>
</cp:coreProperties>
</file>